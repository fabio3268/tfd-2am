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0D50" w14:textId="77777777" w:rsidR="00F15E5C" w:rsidRDefault="00F15E5C" w:rsidP="00F15E5C">
      <w:pPr>
        <w:pStyle w:val="Cabealho"/>
        <w:jc w:val="center"/>
        <w:rPr>
          <w:rFonts w:ascii="Helvetica" w:hAnsi="Helvetica"/>
          <w:b/>
          <w:bCs/>
          <w:sz w:val="20"/>
          <w:lang w:val="pt-BR"/>
        </w:rPr>
      </w:pPr>
    </w:p>
    <w:p w14:paraId="415ED239" w14:textId="44C1C637" w:rsidR="00F15E5C" w:rsidRPr="00F15E5C" w:rsidRDefault="00F15E5C" w:rsidP="00F15E5C">
      <w:pPr>
        <w:pStyle w:val="Cabealho"/>
        <w:jc w:val="center"/>
        <w:rPr>
          <w:rFonts w:ascii="Helvetica" w:hAnsi="Helvetica"/>
          <w:b/>
          <w:bCs/>
          <w:sz w:val="20"/>
          <w:lang w:val="pt-BR"/>
        </w:rPr>
      </w:pPr>
      <w:r w:rsidRPr="00F15E5C">
        <w:rPr>
          <w:rFonts w:ascii="Helvetica" w:hAnsi="Helvetica"/>
          <w:b/>
          <w:bCs/>
          <w:sz w:val="20"/>
          <w:lang w:val="pt-BR"/>
        </w:rPr>
        <w:t>Autorização para Uso de Direitos Intelectuais</w:t>
      </w:r>
    </w:p>
    <w:p w14:paraId="50E814BC" w14:textId="064F879F" w:rsidR="008C06DB" w:rsidRPr="00F15E5C" w:rsidRDefault="00F15E5C" w:rsidP="00F15E5C">
      <w:pPr>
        <w:pStyle w:val="Cabealho"/>
        <w:jc w:val="center"/>
        <w:rPr>
          <w:rFonts w:ascii="Helvetica" w:hAnsi="Helvetica"/>
          <w:b/>
          <w:bCs/>
          <w:sz w:val="20"/>
          <w:lang w:val="pt-BR"/>
        </w:rPr>
      </w:pPr>
      <w:r w:rsidRPr="00F15E5C">
        <w:rPr>
          <w:rFonts w:ascii="Helvetica" w:hAnsi="Helvetica"/>
          <w:b/>
          <w:bCs/>
          <w:sz w:val="20"/>
          <w:lang w:val="pt-BR"/>
        </w:rPr>
        <w:t>(AUTORAIS, IMAGEM, MARCA E AFINS) – PARA MAIORES DE 18 ANOS</w:t>
      </w:r>
    </w:p>
    <w:p w14:paraId="51618FA7" w14:textId="71316CE0" w:rsidR="00331755" w:rsidRDefault="00331755" w:rsidP="001D7B02">
      <w:pPr>
        <w:pStyle w:val="Cabealho"/>
        <w:rPr>
          <w:rFonts w:ascii="Helvetica" w:hAnsi="Helvetica"/>
          <w:sz w:val="20"/>
          <w:lang w:val="pt-BR"/>
        </w:rPr>
      </w:pPr>
    </w:p>
    <w:p w14:paraId="102AC663" w14:textId="540984ED" w:rsidR="006C0F61" w:rsidRDefault="006C0F61" w:rsidP="001D7B02">
      <w:pPr>
        <w:pStyle w:val="Cabealho"/>
        <w:rPr>
          <w:rFonts w:ascii="Helvetica" w:hAnsi="Helvetica"/>
          <w:sz w:val="20"/>
          <w:lang w:val="pt-BR"/>
        </w:rPr>
      </w:pPr>
    </w:p>
    <w:p w14:paraId="0C3D6473" w14:textId="77777777" w:rsidR="006C0F61" w:rsidRPr="00F15E5C" w:rsidRDefault="006C0F61" w:rsidP="001D7B02">
      <w:pPr>
        <w:pStyle w:val="Cabealho"/>
        <w:rPr>
          <w:rFonts w:ascii="Helvetica" w:hAnsi="Helvetica"/>
          <w:sz w:val="20"/>
          <w:lang w:val="pt-BR"/>
        </w:rPr>
      </w:pPr>
    </w:p>
    <w:p w14:paraId="43950C6B" w14:textId="4F7A6654" w:rsidR="00F15E5C" w:rsidRPr="00F15E5C" w:rsidRDefault="00F15E5C" w:rsidP="00F15E5C">
      <w:pPr>
        <w:pStyle w:val="Cabealho"/>
        <w:jc w:val="both"/>
        <w:rPr>
          <w:rFonts w:ascii="Helvetica" w:hAnsi="Helvetica"/>
          <w:sz w:val="20"/>
          <w:lang w:val="pt-BR"/>
        </w:rPr>
      </w:pPr>
      <w:r w:rsidRPr="00F15E5C">
        <w:rPr>
          <w:rFonts w:ascii="Helvetica" w:hAnsi="Helvetica"/>
          <w:sz w:val="20"/>
          <w:lang w:val="pt-BR"/>
        </w:rPr>
        <w:t xml:space="preserve">Pelo presente instrumento, AUTORIZO, como expositor – estudante, orientador e/ou </w:t>
      </w:r>
      <w:proofErr w:type="spellStart"/>
      <w:r w:rsidRPr="00F15E5C">
        <w:rPr>
          <w:rFonts w:ascii="Helvetica" w:hAnsi="Helvetica"/>
          <w:sz w:val="20"/>
          <w:lang w:val="pt-BR"/>
        </w:rPr>
        <w:t>coorientador</w:t>
      </w:r>
      <w:proofErr w:type="spellEnd"/>
      <w:r w:rsidRPr="00F15E5C">
        <w:rPr>
          <w:rFonts w:ascii="Helvetica" w:hAnsi="Helvetica"/>
          <w:sz w:val="20"/>
          <w:lang w:val="pt-BR"/>
        </w:rPr>
        <w:t xml:space="preserve"> finalista da </w:t>
      </w:r>
      <w:r w:rsidRPr="00F15E5C">
        <w:rPr>
          <w:rFonts w:ascii="Helvetica" w:hAnsi="Helvetica"/>
          <w:b/>
          <w:noProof/>
          <w:sz w:val="20"/>
          <w:lang w:val="pt-BR"/>
        </w:rPr>
        <w:t>XIV Mostra de Ciências e Tecnologias – Edição Virtual</w:t>
      </w:r>
      <w:r w:rsidRPr="00F15E5C">
        <w:rPr>
          <w:rFonts w:ascii="Helvetica" w:hAnsi="Helvetica"/>
          <w:sz w:val="20"/>
          <w:lang w:val="pt-BR"/>
        </w:rPr>
        <w:t>, a utilização de quaisquer direitos intelectuais relativos a obras literárias, artísticas ou científicas, obras audiovisuais, textos de palestras, fotografias etc., conteúdos, direitos de personalidade, interpretações, execuções, marcas, sinais distintivos, a qualquer título, de minha autoria ou propriedade, relacionados ao evento na proporção e extensão de suas respectivas criações e participações.</w:t>
      </w:r>
    </w:p>
    <w:p w14:paraId="3CFE100D" w14:textId="77777777" w:rsidR="00F15E5C" w:rsidRPr="00F15E5C" w:rsidRDefault="00F15E5C" w:rsidP="00F15E5C">
      <w:pPr>
        <w:pStyle w:val="Cabealho"/>
        <w:jc w:val="both"/>
        <w:rPr>
          <w:rFonts w:ascii="Helvetica" w:hAnsi="Helvetica"/>
          <w:sz w:val="20"/>
          <w:lang w:val="pt-BR"/>
        </w:rPr>
      </w:pPr>
    </w:p>
    <w:p w14:paraId="2259EB2E" w14:textId="12F9B73F" w:rsidR="00F15E5C" w:rsidRPr="00F15E5C" w:rsidRDefault="00F15E5C" w:rsidP="00F15E5C">
      <w:pPr>
        <w:pStyle w:val="Cabealho"/>
        <w:jc w:val="both"/>
        <w:rPr>
          <w:rFonts w:ascii="Helvetica" w:hAnsi="Helvetica"/>
          <w:sz w:val="20"/>
          <w:lang w:val="pt-BR"/>
        </w:rPr>
      </w:pPr>
      <w:r w:rsidRPr="00F15E5C">
        <w:rPr>
          <w:rFonts w:ascii="Helvetica" w:hAnsi="Helvetica"/>
          <w:b/>
          <w:bCs/>
          <w:sz w:val="20"/>
          <w:lang w:val="pt-BR"/>
        </w:rPr>
        <w:t>AUTORIZO</w:t>
      </w:r>
      <w:r w:rsidRPr="00F15E5C">
        <w:rPr>
          <w:rFonts w:ascii="Helvetica" w:hAnsi="Helvetica"/>
          <w:sz w:val="20"/>
          <w:lang w:val="pt-BR"/>
        </w:rPr>
        <w:t>, também por este instrumento o uso de minha imagem (Fotos e Voz), para fins de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 xml:space="preserve">eventos, divulgações, propagandas e retrospectivas relacionadas ao referido evento da </w:t>
      </w:r>
      <w:r w:rsidRPr="00F15E5C">
        <w:rPr>
          <w:rFonts w:ascii="Helvetica" w:hAnsi="Helvetica"/>
          <w:b/>
          <w:noProof/>
          <w:sz w:val="20"/>
          <w:lang w:val="pt-BR"/>
        </w:rPr>
        <w:t>XIV Mostra</w:t>
      </w:r>
      <w:r>
        <w:rPr>
          <w:rFonts w:ascii="Helvetica" w:hAnsi="Helvetica"/>
          <w:b/>
          <w:noProof/>
          <w:sz w:val="20"/>
          <w:lang w:val="pt-BR"/>
        </w:rPr>
        <w:t xml:space="preserve"> </w:t>
      </w:r>
      <w:r w:rsidRPr="00F15E5C">
        <w:rPr>
          <w:rFonts w:ascii="Helvetica" w:hAnsi="Helvetica"/>
          <w:b/>
          <w:noProof/>
          <w:sz w:val="20"/>
          <w:lang w:val="pt-BR"/>
        </w:rPr>
        <w:t>de Ciências e Tecnologias – Edição Virtual</w:t>
      </w:r>
      <w:r w:rsidRPr="00F15E5C">
        <w:rPr>
          <w:rFonts w:ascii="Helvetica" w:hAnsi="Helvetica"/>
          <w:sz w:val="20"/>
          <w:lang w:val="pt-BR"/>
        </w:rPr>
        <w:t>, atendendo às mesmas finalidades do parágrafo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anterior, a título gratuito e por tempo indeterminado. As imagens/fotografias e sons poderão ser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fixados, reproduzidos e modificados com qualquer meio técnico. Poderão ser reproduzidas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 xml:space="preserve">parcialmente ou na sua totalidade em qualquer suporte (papel, digital, magnético, tecido, </w:t>
      </w:r>
      <w:proofErr w:type="gramStart"/>
      <w:r w:rsidRPr="00F15E5C">
        <w:rPr>
          <w:rFonts w:ascii="Helvetica" w:hAnsi="Helvetica"/>
          <w:sz w:val="20"/>
          <w:lang w:val="pt-BR"/>
        </w:rPr>
        <w:t>plástico, etc.</w:t>
      </w:r>
      <w:proofErr w:type="gramEnd"/>
      <w:r w:rsidRPr="00F15E5C">
        <w:rPr>
          <w:rFonts w:ascii="Helvetica" w:hAnsi="Helvetica"/>
          <w:sz w:val="20"/>
          <w:lang w:val="pt-BR"/>
        </w:rPr>
        <w:t xml:space="preserve">) e integradas a qualquer outro material (fotografia, desenho, ilustração, pintura, vídeo, animação, etc.) conhecido ou que venha a existir no futuro. Os direitos aqui cedidos e autorizados por meio deste instrumento, são à título gratuito, sem que seja devida qualquer remuneração e por tempo indeterminado, podendo ser explorados em qualquer parte do mundo e em todos os ramos (publicidade, edição, imprensa, </w:t>
      </w:r>
      <w:proofErr w:type="gramStart"/>
      <w:r w:rsidRPr="00F15E5C">
        <w:rPr>
          <w:rFonts w:ascii="Helvetica" w:hAnsi="Helvetica"/>
          <w:sz w:val="20"/>
          <w:lang w:val="pt-BR"/>
        </w:rPr>
        <w:t>design, etc.</w:t>
      </w:r>
      <w:proofErr w:type="gramEnd"/>
      <w:r w:rsidRPr="00F15E5C">
        <w:rPr>
          <w:rFonts w:ascii="Helvetica" w:hAnsi="Helvetica"/>
          <w:sz w:val="20"/>
          <w:lang w:val="pt-BR"/>
        </w:rPr>
        <w:t>).</w:t>
      </w:r>
    </w:p>
    <w:p w14:paraId="60372FCB" w14:textId="77777777" w:rsidR="00F15E5C" w:rsidRPr="00F15E5C" w:rsidRDefault="00F15E5C" w:rsidP="00F15E5C">
      <w:pPr>
        <w:pStyle w:val="Cabealho"/>
        <w:rPr>
          <w:rFonts w:ascii="Helvetica" w:hAnsi="Helvetica"/>
          <w:sz w:val="20"/>
          <w:lang w:val="pt-BR"/>
        </w:rPr>
      </w:pPr>
    </w:p>
    <w:p w14:paraId="47076ECB" w14:textId="59B18E07" w:rsidR="00F15E5C" w:rsidRDefault="00F15E5C" w:rsidP="00F15E5C">
      <w:pPr>
        <w:pStyle w:val="Cabealho"/>
        <w:jc w:val="both"/>
        <w:rPr>
          <w:rFonts w:ascii="Helvetica" w:hAnsi="Helvetica"/>
          <w:sz w:val="20"/>
          <w:lang w:val="pt-BR"/>
        </w:rPr>
      </w:pPr>
      <w:r w:rsidRPr="00F15E5C">
        <w:rPr>
          <w:rFonts w:ascii="Helvetica" w:hAnsi="Helvetica"/>
          <w:sz w:val="20"/>
          <w:lang w:val="pt-BR"/>
        </w:rPr>
        <w:t>Declaro que a presente AUTORIZAÇÃO isenta os organizadores/responsáveis pelo evento de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quaisquer responsabilidades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acerca de qualquer direito demandado relativo a presente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AUTORIZAÇÃO, inclusive quanto a eventuais reclamações de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terceiros interessados, valendo a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mesma exclusivamente para o evento supracitado e, posteriormente, aos materiais</w:t>
      </w:r>
      <w:r>
        <w:rPr>
          <w:rFonts w:ascii="Helvetica" w:hAnsi="Helvetica"/>
          <w:sz w:val="20"/>
          <w:lang w:val="pt-BR"/>
        </w:rPr>
        <w:t xml:space="preserve"> </w:t>
      </w:r>
      <w:r w:rsidRPr="00F15E5C">
        <w:rPr>
          <w:rFonts w:ascii="Helvetica" w:hAnsi="Helvetica"/>
          <w:sz w:val="20"/>
          <w:lang w:val="pt-BR"/>
        </w:rPr>
        <w:t>eventualmente veiculados e atrelados ao mesmo.</w:t>
      </w:r>
    </w:p>
    <w:p w14:paraId="0BA285D4" w14:textId="74F4BCFA" w:rsidR="00F15E5C" w:rsidRDefault="00F15E5C" w:rsidP="00F15E5C">
      <w:pPr>
        <w:pStyle w:val="Cabealho"/>
        <w:jc w:val="both"/>
        <w:rPr>
          <w:rFonts w:ascii="Helvetica" w:hAnsi="Helvetica"/>
          <w:sz w:val="20"/>
          <w:lang w:val="pt-BR"/>
        </w:rPr>
      </w:pPr>
    </w:p>
    <w:p w14:paraId="6C02AE0A" w14:textId="3DDBB323" w:rsidR="00F15E5C" w:rsidRDefault="00F15E5C" w:rsidP="00F15E5C">
      <w:pPr>
        <w:pStyle w:val="Cabealho"/>
        <w:jc w:val="both"/>
        <w:rPr>
          <w:rFonts w:ascii="Helvetica" w:hAnsi="Helvetica"/>
          <w:sz w:val="20"/>
          <w:lang w:val="pt-BR"/>
        </w:rPr>
      </w:pPr>
    </w:p>
    <w:p w14:paraId="30742925" w14:textId="735B4BB4" w:rsidR="00F15E5C" w:rsidRDefault="00F15E5C" w:rsidP="00F15E5C">
      <w:pPr>
        <w:pStyle w:val="Cabealho"/>
        <w:jc w:val="both"/>
        <w:rPr>
          <w:rFonts w:ascii="Helvetica" w:hAnsi="Helvetica"/>
          <w:sz w:val="20"/>
          <w:lang w:val="pt-BR"/>
        </w:rPr>
      </w:pPr>
    </w:p>
    <w:p w14:paraId="10741B60" w14:textId="7C985B32" w:rsidR="00F15E5C" w:rsidRDefault="00F15E5C" w:rsidP="00F15E5C">
      <w:pPr>
        <w:pStyle w:val="Cabealho"/>
        <w:jc w:val="center"/>
        <w:rPr>
          <w:rFonts w:ascii="Helvetica" w:hAnsi="Helvetica"/>
          <w:sz w:val="20"/>
          <w:lang w:val="pt-BR"/>
        </w:rPr>
      </w:pPr>
      <w:r>
        <w:rPr>
          <w:rFonts w:ascii="Helvetica" w:hAnsi="Helvetica"/>
          <w:sz w:val="20"/>
          <w:lang w:val="pt-BR"/>
        </w:rPr>
        <w:t xml:space="preserve">______________________, ____, de _______________________ </w:t>
      </w:r>
      <w:proofErr w:type="spellStart"/>
      <w:r>
        <w:rPr>
          <w:rFonts w:ascii="Helvetica" w:hAnsi="Helvetica"/>
          <w:sz w:val="20"/>
          <w:lang w:val="pt-BR"/>
        </w:rPr>
        <w:t>de</w:t>
      </w:r>
      <w:proofErr w:type="spellEnd"/>
      <w:r>
        <w:rPr>
          <w:rFonts w:ascii="Helvetica" w:hAnsi="Helvetica"/>
          <w:sz w:val="20"/>
          <w:lang w:val="pt-BR"/>
        </w:rPr>
        <w:t xml:space="preserve"> 2020.</w:t>
      </w:r>
    </w:p>
    <w:p w14:paraId="7BEF7815" w14:textId="794270EC" w:rsidR="00F15E5C" w:rsidRDefault="00F15E5C" w:rsidP="00F15E5C">
      <w:pPr>
        <w:pStyle w:val="Cabealho"/>
        <w:jc w:val="center"/>
        <w:rPr>
          <w:rFonts w:ascii="Helvetica" w:hAnsi="Helvetica"/>
          <w:sz w:val="20"/>
          <w:lang w:val="pt-BR"/>
        </w:rPr>
      </w:pPr>
      <w:r>
        <w:rPr>
          <w:rFonts w:ascii="Helvetica" w:hAnsi="Helvetica"/>
          <w:sz w:val="20"/>
          <w:lang w:val="pt-BR"/>
        </w:rPr>
        <w:t>(Cidade e data)</w:t>
      </w:r>
    </w:p>
    <w:p w14:paraId="04F2F883" w14:textId="783466EB" w:rsidR="00F15E5C" w:rsidRDefault="00F15E5C" w:rsidP="00F15E5C">
      <w:pPr>
        <w:pStyle w:val="Cabealho"/>
        <w:rPr>
          <w:rFonts w:ascii="Helvetica" w:hAnsi="Helvetica"/>
          <w:sz w:val="20"/>
          <w:lang w:val="pt-BR"/>
        </w:rPr>
      </w:pPr>
    </w:p>
    <w:p w14:paraId="0D5D4175" w14:textId="7E1E3451" w:rsidR="00F15E5C" w:rsidRDefault="00F15E5C" w:rsidP="00F15E5C">
      <w:pPr>
        <w:pStyle w:val="Cabealho"/>
        <w:rPr>
          <w:rFonts w:ascii="Helvetica" w:hAnsi="Helvetica"/>
          <w:sz w:val="20"/>
          <w:lang w:val="pt-BR"/>
        </w:rPr>
      </w:pPr>
    </w:p>
    <w:p w14:paraId="67C9FB6A" w14:textId="0806F423" w:rsidR="00F15E5C" w:rsidRDefault="00F15E5C" w:rsidP="00F15E5C">
      <w:pPr>
        <w:pStyle w:val="Cabealho"/>
        <w:spacing w:line="360" w:lineRule="auto"/>
        <w:jc w:val="both"/>
        <w:rPr>
          <w:rFonts w:ascii="Helvetica" w:hAnsi="Helvetica"/>
          <w:sz w:val="20"/>
          <w:lang w:val="pt-BR"/>
        </w:rPr>
      </w:pPr>
      <w:r>
        <w:rPr>
          <w:rFonts w:ascii="Helvetica" w:hAnsi="Helvetica"/>
          <w:sz w:val="20"/>
          <w:lang w:val="pt-BR"/>
        </w:rPr>
        <w:t>Nome completo:_______________________________________________________________</w:t>
      </w:r>
    </w:p>
    <w:p w14:paraId="57646E5E" w14:textId="77B2A04B" w:rsidR="00F15E5C" w:rsidRDefault="00F15E5C" w:rsidP="00F15E5C">
      <w:pPr>
        <w:pStyle w:val="Cabealho"/>
        <w:spacing w:line="360" w:lineRule="auto"/>
        <w:jc w:val="both"/>
        <w:rPr>
          <w:rFonts w:ascii="Helvetica" w:hAnsi="Helvetica"/>
          <w:sz w:val="20"/>
          <w:lang w:val="pt-BR"/>
        </w:rPr>
      </w:pPr>
      <w:r>
        <w:rPr>
          <w:rFonts w:ascii="Helvetica" w:hAnsi="Helvetica"/>
          <w:sz w:val="20"/>
          <w:lang w:val="pt-BR"/>
        </w:rPr>
        <w:t>RG:____________________________ CPF: ____________________________ UF:________</w:t>
      </w:r>
    </w:p>
    <w:p w14:paraId="1ABC5EE0" w14:textId="337266B9" w:rsidR="00F15E5C" w:rsidRDefault="00F15E5C" w:rsidP="00F15E5C">
      <w:pPr>
        <w:pStyle w:val="Cabealho"/>
        <w:spacing w:line="360" w:lineRule="auto"/>
        <w:jc w:val="both"/>
        <w:rPr>
          <w:rFonts w:ascii="Helvetica" w:hAnsi="Helvetica"/>
          <w:sz w:val="20"/>
          <w:lang w:val="pt-BR"/>
        </w:rPr>
      </w:pPr>
    </w:p>
    <w:p w14:paraId="46DB96B5" w14:textId="77777777" w:rsidR="006C0F61" w:rsidRDefault="006C0F61" w:rsidP="00F15E5C">
      <w:pPr>
        <w:pStyle w:val="Cabealho"/>
        <w:spacing w:line="360" w:lineRule="auto"/>
        <w:jc w:val="both"/>
        <w:rPr>
          <w:rFonts w:ascii="Helvetica" w:hAnsi="Helvetica"/>
          <w:sz w:val="20"/>
          <w:lang w:val="pt-BR"/>
        </w:rPr>
      </w:pPr>
    </w:p>
    <w:p w14:paraId="0BC46ED6" w14:textId="09DCAE7C" w:rsidR="00F15E5C" w:rsidRDefault="00F15E5C" w:rsidP="00F15E5C">
      <w:pPr>
        <w:pStyle w:val="Cabealho"/>
        <w:spacing w:line="360" w:lineRule="auto"/>
        <w:jc w:val="both"/>
        <w:rPr>
          <w:rFonts w:ascii="Helvetica" w:hAnsi="Helvetica"/>
          <w:sz w:val="20"/>
          <w:lang w:val="pt-BR"/>
        </w:rPr>
      </w:pPr>
    </w:p>
    <w:p w14:paraId="45A82131" w14:textId="34D35F4E" w:rsidR="00F15E5C" w:rsidRDefault="00F15E5C" w:rsidP="00F15E5C">
      <w:pPr>
        <w:pStyle w:val="Cabealho"/>
        <w:spacing w:line="360" w:lineRule="auto"/>
        <w:jc w:val="center"/>
        <w:rPr>
          <w:rFonts w:ascii="Helvetica" w:hAnsi="Helvetica"/>
          <w:sz w:val="20"/>
          <w:lang w:val="pt-BR"/>
        </w:rPr>
      </w:pPr>
      <w:r>
        <w:rPr>
          <w:rFonts w:ascii="Helvetica" w:hAnsi="Helvetica"/>
          <w:sz w:val="20"/>
          <w:lang w:val="pt-BR"/>
        </w:rPr>
        <w:t>__________________________________________________</w:t>
      </w:r>
    </w:p>
    <w:p w14:paraId="721E7B00" w14:textId="2BFC0BFA" w:rsidR="00F15E5C" w:rsidRDefault="00F15E5C" w:rsidP="00F15E5C">
      <w:pPr>
        <w:pStyle w:val="Cabealho"/>
        <w:spacing w:line="360" w:lineRule="auto"/>
        <w:jc w:val="center"/>
        <w:rPr>
          <w:rFonts w:ascii="Helvetica" w:hAnsi="Helvetica"/>
          <w:sz w:val="20"/>
          <w:lang w:val="pt-BR"/>
        </w:rPr>
      </w:pPr>
      <w:r>
        <w:rPr>
          <w:rFonts w:ascii="Helvetica" w:hAnsi="Helvetica"/>
          <w:sz w:val="20"/>
          <w:lang w:val="pt-BR"/>
        </w:rPr>
        <w:t>Assinatura</w:t>
      </w:r>
    </w:p>
    <w:p w14:paraId="7F644B16" w14:textId="45A17FF5" w:rsidR="00F15E5C" w:rsidRDefault="00F15E5C" w:rsidP="00F15E5C">
      <w:pPr>
        <w:pStyle w:val="Cabealho"/>
        <w:spacing w:line="360" w:lineRule="auto"/>
        <w:rPr>
          <w:rFonts w:ascii="Helvetica" w:hAnsi="Helvetica"/>
          <w:sz w:val="20"/>
          <w:lang w:val="pt-BR"/>
        </w:rPr>
      </w:pPr>
    </w:p>
    <w:p w14:paraId="5FB6A24F" w14:textId="7D86B248" w:rsidR="00F15E5C" w:rsidRPr="00F15E5C" w:rsidRDefault="00F15E5C" w:rsidP="006C0F61">
      <w:pPr>
        <w:pStyle w:val="Cabealho"/>
        <w:spacing w:line="360" w:lineRule="auto"/>
        <w:rPr>
          <w:rFonts w:ascii="Helvetica" w:hAnsi="Helvetica"/>
          <w:sz w:val="20"/>
          <w:lang w:val="pt-BR"/>
        </w:rPr>
      </w:pPr>
    </w:p>
    <w:sectPr w:rsidR="00F15E5C" w:rsidRPr="00F15E5C" w:rsidSect="00252889">
      <w:headerReference w:type="first" r:id="rId7"/>
      <w:pgSz w:w="11906" w:h="16838" w:code="9"/>
      <w:pgMar w:top="1440" w:right="1418" w:bottom="851" w:left="1418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0E18" w14:textId="77777777" w:rsidR="00690DE5" w:rsidRDefault="00690DE5">
      <w:r>
        <w:separator/>
      </w:r>
    </w:p>
  </w:endnote>
  <w:endnote w:type="continuationSeparator" w:id="0">
    <w:p w14:paraId="65B476E1" w14:textId="77777777" w:rsidR="00690DE5" w:rsidRDefault="0069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8675" w14:textId="77777777" w:rsidR="00690DE5" w:rsidRDefault="00690DE5">
      <w:r>
        <w:separator/>
      </w:r>
    </w:p>
  </w:footnote>
  <w:footnote w:type="continuationSeparator" w:id="0">
    <w:p w14:paraId="5E32258E" w14:textId="77777777" w:rsidR="00690DE5" w:rsidRDefault="00690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8EDD" w14:textId="072A13E6" w:rsidR="00C03360" w:rsidRPr="00212FD9" w:rsidRDefault="00D43E96">
    <w:pPr>
      <w:pStyle w:val="Cabealho"/>
      <w:tabs>
        <w:tab w:val="clear" w:pos="4153"/>
        <w:tab w:val="clear" w:pos="8306"/>
        <w:tab w:val="left" w:pos="5529"/>
      </w:tabs>
      <w:ind w:right="-2"/>
      <w:rPr>
        <w:rFonts w:ascii="Helvetica" w:hAnsi="Helvetica"/>
        <w:noProof/>
        <w:sz w:val="18"/>
        <w:lang w:val="pt-BR"/>
      </w:rPr>
    </w:pPr>
    <w:r>
      <w:rPr>
        <w:rFonts w:ascii="Helvetica" w:hAnsi="Helvetica"/>
        <w:noProof/>
        <w:sz w:val="18"/>
        <w:lang w:val="pt-BR"/>
      </w:rPr>
      <w:drawing>
        <wp:anchor distT="0" distB="0" distL="114300" distR="114300" simplePos="0" relativeHeight="251658240" behindDoc="0" locked="0" layoutInCell="1" allowOverlap="1" wp14:anchorId="024CF8E2" wp14:editId="53E1894A">
          <wp:simplePos x="0" y="0"/>
          <wp:positionH relativeFrom="column">
            <wp:posOffset>-98</wp:posOffset>
          </wp:positionH>
          <wp:positionV relativeFrom="paragraph">
            <wp:posOffset>-60764</wp:posOffset>
          </wp:positionV>
          <wp:extent cx="1780003" cy="619984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ers∆o-Horizontal-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08"/>
                  <a:stretch/>
                </pic:blipFill>
                <pic:spPr bwMode="auto">
                  <a:xfrm>
                    <a:off x="0" y="0"/>
                    <a:ext cx="1920345" cy="6688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3360" w:rsidRPr="00212FD9">
      <w:rPr>
        <w:rFonts w:ascii="Helvetica" w:hAnsi="Helvetica"/>
        <w:noProof/>
        <w:sz w:val="18"/>
        <w:lang w:val="pt-BR"/>
      </w:rPr>
      <w:tab/>
    </w:r>
    <w:r>
      <w:rPr>
        <w:rFonts w:ascii="Helvetica" w:hAnsi="Helvetica"/>
        <w:noProof/>
        <w:sz w:val="18"/>
        <w:lang w:val="pt-BR"/>
      </w:rPr>
      <w:t>Câmpus Charqueadas</w:t>
    </w:r>
  </w:p>
  <w:p w14:paraId="74C7782B" w14:textId="44D7000F" w:rsidR="00C03360" w:rsidRDefault="00C03360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8"/>
        <w:lang w:val="pt-BR"/>
      </w:rPr>
    </w:pPr>
    <w:r w:rsidRPr="00212FD9">
      <w:rPr>
        <w:rFonts w:ascii="Helvetica" w:hAnsi="Helvetica"/>
        <w:noProof/>
        <w:sz w:val="18"/>
        <w:lang w:val="pt-BR"/>
      </w:rPr>
      <w:tab/>
    </w:r>
    <w:r w:rsidRPr="00212FD9">
      <w:rPr>
        <w:rFonts w:ascii="Helvetica" w:hAnsi="Helvetica"/>
        <w:noProof/>
        <w:sz w:val="18"/>
        <w:lang w:val="pt-BR"/>
      </w:rPr>
      <w:tab/>
    </w:r>
    <w:r w:rsidR="00D43E96">
      <w:rPr>
        <w:rFonts w:ascii="Helvetica" w:hAnsi="Helvetica"/>
        <w:noProof/>
        <w:sz w:val="18"/>
        <w:lang w:val="pt-BR"/>
      </w:rPr>
      <w:t>Instituto Federal Sul-rio-grandense – IFSul</w:t>
    </w:r>
  </w:p>
  <w:p w14:paraId="5FE2F9CA" w14:textId="6FB2216B" w:rsidR="00D43E96" w:rsidRDefault="00D43E96" w:rsidP="00D43E96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8"/>
        <w:lang w:val="pt-BR"/>
      </w:rPr>
    </w:pPr>
    <w:r>
      <w:rPr>
        <w:rFonts w:ascii="Helvetica" w:hAnsi="Helvetica"/>
        <w:noProof/>
        <w:sz w:val="18"/>
        <w:lang w:val="pt-BR"/>
      </w:rPr>
      <w:tab/>
    </w:r>
    <w:r>
      <w:rPr>
        <w:rFonts w:ascii="Helvetica" w:hAnsi="Helvetica"/>
        <w:noProof/>
        <w:sz w:val="18"/>
        <w:lang w:val="pt-BR"/>
      </w:rPr>
      <w:tab/>
      <w:t>Rua General Balbão, 81</w:t>
    </w:r>
  </w:p>
  <w:p w14:paraId="04B1488F" w14:textId="7365EA37" w:rsidR="00D43E96" w:rsidRPr="00212FD9" w:rsidRDefault="00D43E96" w:rsidP="00D43E96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8"/>
        <w:lang w:val="pt-BR"/>
      </w:rPr>
    </w:pPr>
    <w:r>
      <w:rPr>
        <w:rFonts w:ascii="Helvetica" w:hAnsi="Helvetica"/>
        <w:noProof/>
        <w:sz w:val="18"/>
        <w:lang w:val="pt-BR"/>
      </w:rPr>
      <w:tab/>
    </w:r>
    <w:r>
      <w:rPr>
        <w:rFonts w:ascii="Helvetica" w:hAnsi="Helvetica"/>
        <w:noProof/>
        <w:sz w:val="18"/>
        <w:lang w:val="pt-BR"/>
      </w:rPr>
      <w:tab/>
      <w:t>Centro</w:t>
    </w:r>
  </w:p>
  <w:p w14:paraId="632716AF" w14:textId="27D747D4" w:rsidR="00C03360" w:rsidRPr="00212FD9" w:rsidRDefault="00D43E96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8"/>
        <w:lang w:val="pt-BR"/>
      </w:rPr>
    </w:pPr>
    <w:r>
      <w:rPr>
        <w:rFonts w:ascii="Helvetica" w:hAnsi="Helvetica"/>
        <w:noProof/>
        <w:sz w:val="18"/>
        <w:lang w:val="pt-BR"/>
      </w:rPr>
      <w:drawing>
        <wp:anchor distT="0" distB="0" distL="114300" distR="114300" simplePos="0" relativeHeight="251659264" behindDoc="0" locked="0" layoutInCell="1" allowOverlap="1" wp14:anchorId="0E5CC29D" wp14:editId="0A42702E">
          <wp:simplePos x="0" y="0"/>
          <wp:positionH relativeFrom="column">
            <wp:posOffset>0</wp:posOffset>
          </wp:positionH>
          <wp:positionV relativeFrom="paragraph">
            <wp:posOffset>72732</wp:posOffset>
          </wp:positionV>
          <wp:extent cx="1727835" cy="50863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CITEC colorido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70" t="28816" r="1" b="33037"/>
                  <a:stretch/>
                </pic:blipFill>
                <pic:spPr bwMode="auto">
                  <a:xfrm>
                    <a:off x="0" y="0"/>
                    <a:ext cx="1727835" cy="508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3360" w:rsidRPr="00212FD9">
      <w:rPr>
        <w:rFonts w:ascii="Helvetica" w:hAnsi="Helvetica"/>
        <w:noProof/>
        <w:sz w:val="18"/>
        <w:lang w:val="pt-BR"/>
      </w:rPr>
      <w:tab/>
    </w:r>
    <w:r w:rsidR="00C03360" w:rsidRPr="00212FD9">
      <w:rPr>
        <w:rFonts w:ascii="Helvetica" w:hAnsi="Helvetica"/>
        <w:noProof/>
        <w:sz w:val="18"/>
        <w:lang w:val="pt-BR"/>
      </w:rPr>
      <w:tab/>
    </w:r>
  </w:p>
  <w:p w14:paraId="6D9E2198" w14:textId="33F945F0" w:rsidR="00C03360" w:rsidRPr="00212FD9" w:rsidRDefault="00C03360">
    <w:pPr>
      <w:pStyle w:val="Cabealho"/>
      <w:tabs>
        <w:tab w:val="clear" w:pos="8306"/>
        <w:tab w:val="left" w:pos="5529"/>
        <w:tab w:val="left" w:pos="5954"/>
      </w:tabs>
      <w:ind w:right="-2"/>
      <w:rPr>
        <w:rFonts w:ascii="Helvetica" w:hAnsi="Helvetica"/>
        <w:noProof/>
        <w:sz w:val="18"/>
        <w:lang w:val="pt-BR"/>
      </w:rPr>
    </w:pPr>
    <w:r w:rsidRPr="00212FD9">
      <w:rPr>
        <w:rFonts w:ascii="Helvetica" w:hAnsi="Helvetica"/>
        <w:noProof/>
        <w:sz w:val="18"/>
        <w:lang w:val="pt-BR"/>
      </w:rPr>
      <w:tab/>
    </w:r>
    <w:r w:rsidRPr="00212FD9">
      <w:rPr>
        <w:rFonts w:ascii="Helvetica" w:hAnsi="Helvetica"/>
        <w:noProof/>
        <w:sz w:val="18"/>
        <w:lang w:val="pt-BR"/>
      </w:rPr>
      <w:tab/>
    </w:r>
    <w:r w:rsidR="00D43E96">
      <w:rPr>
        <w:rFonts w:ascii="Helvetica" w:hAnsi="Helvetica"/>
        <w:noProof/>
        <w:sz w:val="18"/>
        <w:lang w:val="pt-BR"/>
      </w:rPr>
      <w:t>96745-000</w:t>
    </w:r>
    <w:r w:rsidRPr="00212FD9">
      <w:rPr>
        <w:rFonts w:ascii="Helvetica" w:hAnsi="Helvetica"/>
        <w:noProof/>
        <w:sz w:val="18"/>
        <w:lang w:val="pt-BR"/>
      </w:rPr>
      <w:tab/>
    </w:r>
    <w:r w:rsidR="00D43E96">
      <w:rPr>
        <w:rFonts w:ascii="Helvetica" w:hAnsi="Helvetica"/>
        <w:noProof/>
        <w:sz w:val="18"/>
        <w:lang w:val="pt-BR"/>
      </w:rPr>
      <w:t>Charqueadas</w:t>
    </w:r>
    <w:r w:rsidRPr="00212FD9">
      <w:rPr>
        <w:rFonts w:ascii="Helvetica" w:hAnsi="Helvetica"/>
        <w:noProof/>
        <w:sz w:val="18"/>
        <w:lang w:val="pt-BR"/>
      </w:rPr>
      <w:t>, RS</w:t>
    </w:r>
    <w:r w:rsidRPr="00212FD9">
      <w:rPr>
        <w:rFonts w:ascii="Helvetica" w:hAnsi="Helvetica"/>
        <w:noProof/>
        <w:sz w:val="18"/>
        <w:lang w:val="pt-BR"/>
      </w:rPr>
      <w:tab/>
    </w:r>
  </w:p>
  <w:p w14:paraId="667BC53E" w14:textId="77777777" w:rsidR="00C03360" w:rsidRPr="00212FD9" w:rsidRDefault="00C03360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8"/>
        <w:lang w:val="pt-BR"/>
      </w:rPr>
    </w:pPr>
    <w:r w:rsidRPr="00212FD9">
      <w:rPr>
        <w:rFonts w:ascii="Helvetica" w:hAnsi="Helvetica"/>
        <w:noProof/>
        <w:sz w:val="18"/>
        <w:lang w:val="pt-BR"/>
      </w:rPr>
      <w:tab/>
    </w:r>
    <w:r w:rsidRPr="00212FD9">
      <w:rPr>
        <w:rFonts w:ascii="Helvetica" w:hAnsi="Helvetica"/>
        <w:noProof/>
        <w:sz w:val="18"/>
        <w:lang w:val="pt-BR"/>
      </w:rPr>
      <w:tab/>
      <w:t>BRA</w:t>
    </w:r>
    <w:r>
      <w:rPr>
        <w:rFonts w:ascii="Helvetica" w:hAnsi="Helvetica"/>
        <w:noProof/>
        <w:sz w:val="18"/>
        <w:lang w:val="pt-BR"/>
      </w:rPr>
      <w:t>S</w:t>
    </w:r>
    <w:r w:rsidRPr="00212FD9">
      <w:rPr>
        <w:rFonts w:ascii="Helvetica" w:hAnsi="Helvetica"/>
        <w:noProof/>
        <w:sz w:val="18"/>
        <w:lang w:val="pt-BR"/>
      </w:rPr>
      <w:t>IL</w:t>
    </w:r>
  </w:p>
  <w:p w14:paraId="354AD3A2" w14:textId="77777777" w:rsidR="00C03360" w:rsidRPr="00212FD9" w:rsidRDefault="00C03360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8"/>
        <w:lang w:val="pt-BR"/>
      </w:rPr>
    </w:pPr>
  </w:p>
  <w:p w14:paraId="12A5CE36" w14:textId="085E332A" w:rsidR="00C03360" w:rsidRPr="00212FD9" w:rsidRDefault="00C03360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6"/>
        <w:lang w:val="pt-BR"/>
      </w:rPr>
    </w:pPr>
    <w:r w:rsidRPr="00212FD9">
      <w:rPr>
        <w:rFonts w:ascii="Helvetica" w:hAnsi="Helvetica"/>
        <w:noProof/>
        <w:sz w:val="18"/>
        <w:lang w:val="pt-BR"/>
      </w:rPr>
      <w:tab/>
    </w:r>
    <w:r w:rsidRPr="00212FD9">
      <w:rPr>
        <w:rFonts w:ascii="Helvetica" w:hAnsi="Helvetica"/>
        <w:noProof/>
        <w:sz w:val="18"/>
        <w:lang w:val="pt-BR"/>
      </w:rPr>
      <w:tab/>
    </w:r>
    <w:r>
      <w:rPr>
        <w:rFonts w:ascii="Helvetica" w:hAnsi="Helvetica"/>
        <w:noProof/>
        <w:sz w:val="16"/>
        <w:lang w:val="pt-BR"/>
      </w:rPr>
      <w:t xml:space="preserve">+55 (0xx)51 </w:t>
    </w:r>
    <w:r w:rsidR="00D43E96">
      <w:rPr>
        <w:rFonts w:ascii="Helvetica" w:hAnsi="Helvetica"/>
        <w:noProof/>
        <w:sz w:val="16"/>
        <w:lang w:val="pt-BR"/>
      </w:rPr>
      <w:t>3658 3775</w:t>
    </w:r>
  </w:p>
  <w:p w14:paraId="7DE4B7B8" w14:textId="3218971A" w:rsidR="00C03360" w:rsidRPr="00212FD9" w:rsidRDefault="00C03360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noProof/>
        <w:sz w:val="16"/>
        <w:lang w:val="pt-BR"/>
      </w:rPr>
    </w:pPr>
    <w:r w:rsidRPr="00212FD9">
      <w:rPr>
        <w:rFonts w:ascii="Helvetica" w:hAnsi="Helvetica"/>
        <w:noProof/>
        <w:sz w:val="18"/>
        <w:lang w:val="pt-BR"/>
      </w:rPr>
      <w:tab/>
    </w:r>
    <w:r w:rsidRPr="00212FD9">
      <w:rPr>
        <w:rFonts w:ascii="Helvetica" w:hAnsi="Helvetica"/>
        <w:noProof/>
        <w:sz w:val="18"/>
        <w:lang w:val="pt-BR"/>
      </w:rPr>
      <w:tab/>
    </w:r>
    <w:r w:rsidR="00D43E96">
      <w:rPr>
        <w:rFonts w:ascii="Helvetica" w:hAnsi="Helvetica"/>
        <w:noProof/>
        <w:sz w:val="16"/>
        <w:lang w:val="pt-BR"/>
      </w:rPr>
      <w:t>+55 (0xx)51 3658 3602</w:t>
    </w:r>
  </w:p>
  <w:p w14:paraId="0E30B352" w14:textId="77777777" w:rsidR="006E13CE" w:rsidRDefault="0076174C">
    <w:pPr>
      <w:pStyle w:val="Cabealho"/>
      <w:pBdr>
        <w:bottom w:val="single" w:sz="6" w:space="6" w:color="auto"/>
      </w:pBdr>
      <w:tabs>
        <w:tab w:val="clear" w:pos="8306"/>
        <w:tab w:val="left" w:pos="5529"/>
      </w:tabs>
      <w:ind w:right="-2"/>
      <w:rPr>
        <w:rFonts w:ascii="Helvetica" w:hAnsi="Helvetica"/>
        <w:noProof/>
        <w:sz w:val="16"/>
        <w:lang w:val="pt-BR"/>
      </w:rPr>
    </w:pPr>
    <w:r>
      <w:rPr>
        <w:rFonts w:ascii="Helvetica" w:hAnsi="Helvetica"/>
        <w:b/>
        <w:noProof/>
        <w:sz w:val="18"/>
        <w:lang w:val="pt-BR"/>
      </w:rPr>
      <w:t>XIV</w:t>
    </w:r>
    <w:r w:rsidR="00D43E96">
      <w:rPr>
        <w:rFonts w:ascii="Helvetica" w:hAnsi="Helvetica"/>
        <w:b/>
        <w:noProof/>
        <w:sz w:val="18"/>
        <w:lang w:val="pt-BR"/>
      </w:rPr>
      <w:t xml:space="preserve"> Mostra de Ciências e Tecnologias</w:t>
    </w:r>
    <w:r w:rsidR="00C03360" w:rsidRPr="00212FD9">
      <w:rPr>
        <w:rFonts w:ascii="Helvetica" w:hAnsi="Helvetica"/>
        <w:noProof/>
        <w:sz w:val="18"/>
        <w:lang w:val="pt-BR"/>
      </w:rPr>
      <w:t xml:space="preserve">, </w:t>
    </w:r>
    <w:r w:rsidR="008164E1">
      <w:rPr>
        <w:rFonts w:ascii="Helvetica" w:hAnsi="Helvetica"/>
        <w:noProof/>
        <w:sz w:val="16"/>
        <w:lang w:val="pt-BR"/>
      </w:rPr>
      <w:t>XIV</w:t>
    </w:r>
    <w:r w:rsidR="00D43E96">
      <w:rPr>
        <w:rFonts w:ascii="Helvetica" w:hAnsi="Helvetica"/>
        <w:noProof/>
        <w:sz w:val="16"/>
        <w:lang w:val="pt-BR"/>
      </w:rPr>
      <w:t xml:space="preserve"> MOCITEC</w:t>
    </w:r>
  </w:p>
  <w:p w14:paraId="4A690055" w14:textId="411F2A03" w:rsidR="00C03360" w:rsidRPr="00212FD9" w:rsidRDefault="006E13CE">
    <w:pPr>
      <w:pStyle w:val="Cabealho"/>
      <w:pBdr>
        <w:bottom w:val="single" w:sz="6" w:space="6" w:color="auto"/>
      </w:pBdr>
      <w:tabs>
        <w:tab w:val="clear" w:pos="8306"/>
        <w:tab w:val="left" w:pos="5529"/>
      </w:tabs>
      <w:ind w:right="-2"/>
      <w:rPr>
        <w:rFonts w:ascii="Helvetica" w:hAnsi="Helvetica"/>
        <w:noProof/>
        <w:sz w:val="16"/>
        <w:lang w:val="pt-BR"/>
      </w:rPr>
    </w:pPr>
    <w:r w:rsidRPr="006E13CE">
      <w:rPr>
        <w:rFonts w:ascii="Helvetica" w:hAnsi="Helvetica"/>
        <w:b/>
        <w:bCs/>
        <w:noProof/>
        <w:sz w:val="16"/>
        <w:lang w:val="pt-BR"/>
      </w:rPr>
      <w:t>Edição Virtual</w:t>
    </w:r>
    <w:r>
      <w:rPr>
        <w:rFonts w:ascii="Helvetica" w:hAnsi="Helvetica"/>
        <w:noProof/>
        <w:sz w:val="16"/>
        <w:lang w:val="pt-BR"/>
      </w:rPr>
      <w:tab/>
    </w:r>
    <w:r w:rsidR="00C03360" w:rsidRPr="00212FD9">
      <w:rPr>
        <w:rFonts w:ascii="Helvetica" w:hAnsi="Helvetica"/>
        <w:noProof/>
        <w:sz w:val="18"/>
        <w:lang w:val="pt-BR"/>
      </w:rPr>
      <w:tab/>
    </w:r>
    <w:r w:rsidR="00D43E96">
      <w:rPr>
        <w:rFonts w:ascii="Helvetica" w:hAnsi="Helvetica"/>
        <w:noProof/>
        <w:sz w:val="16"/>
        <w:lang w:val="pt-BR"/>
      </w:rPr>
      <w:t>mocitec</w:t>
    </w:r>
    <w:r w:rsidR="00C03360" w:rsidRPr="00212FD9">
      <w:rPr>
        <w:rFonts w:ascii="Helvetica" w:hAnsi="Helvetica"/>
        <w:noProof/>
        <w:sz w:val="16"/>
        <w:lang w:val="pt-BR"/>
      </w:rPr>
      <w:t>@</w:t>
    </w:r>
    <w:r w:rsidR="00D43E96">
      <w:rPr>
        <w:rFonts w:ascii="Helvetica" w:hAnsi="Helvetica"/>
        <w:noProof/>
        <w:sz w:val="16"/>
        <w:lang w:val="pt-BR"/>
      </w:rPr>
      <w:t>ifsul.edu.br</w:t>
    </w:r>
  </w:p>
  <w:p w14:paraId="393EABB3" w14:textId="4D61C982" w:rsidR="00C03360" w:rsidRPr="00212FD9" w:rsidRDefault="00D43E96">
    <w:pPr>
      <w:pStyle w:val="Cabealho"/>
      <w:pBdr>
        <w:bottom w:val="single" w:sz="6" w:space="6" w:color="auto"/>
      </w:pBdr>
      <w:tabs>
        <w:tab w:val="clear" w:pos="8306"/>
        <w:tab w:val="left" w:pos="5529"/>
      </w:tabs>
      <w:ind w:right="-2"/>
      <w:rPr>
        <w:rFonts w:ascii="Helvetica" w:hAnsi="Helvetica"/>
        <w:noProof/>
        <w:sz w:val="16"/>
        <w:lang w:val="pt-BR"/>
      </w:rPr>
    </w:pPr>
    <w:r>
      <w:rPr>
        <w:rFonts w:ascii="Helvetica" w:hAnsi="Helvetica"/>
        <w:noProof/>
        <w:sz w:val="16"/>
        <w:lang w:val="pt-BR"/>
      </w:rPr>
      <w:t xml:space="preserve">Comissão </w:t>
    </w:r>
    <w:r w:rsidR="0076174C">
      <w:rPr>
        <w:rFonts w:ascii="Helvetica" w:hAnsi="Helvetica"/>
        <w:noProof/>
        <w:sz w:val="16"/>
        <w:lang w:val="pt-BR"/>
      </w:rPr>
      <w:t>Organizadora 2021</w:t>
    </w:r>
    <w:r w:rsidR="00C03360" w:rsidRPr="00212FD9">
      <w:rPr>
        <w:rFonts w:ascii="Helvetica" w:hAnsi="Helvetica"/>
        <w:noProof/>
        <w:sz w:val="16"/>
        <w:lang w:val="pt-BR"/>
      </w:rPr>
      <w:tab/>
    </w:r>
    <w:r w:rsidR="00C03360" w:rsidRPr="00212FD9">
      <w:rPr>
        <w:rFonts w:ascii="Helvetica" w:hAnsi="Helvetica"/>
        <w:noProof/>
        <w:sz w:val="16"/>
        <w:lang w:val="pt-BR"/>
      </w:rPr>
      <w:tab/>
      <w:t>http://</w:t>
    </w:r>
    <w:r>
      <w:rPr>
        <w:rFonts w:ascii="Helvetica" w:hAnsi="Helvetica"/>
        <w:noProof/>
        <w:sz w:val="16"/>
        <w:lang w:val="pt-BR"/>
      </w:rPr>
      <w:t>mocitec.charqueadas.ifsul.edu.br</w:t>
    </w:r>
  </w:p>
  <w:p w14:paraId="344DBE4E" w14:textId="77777777" w:rsidR="00C03360" w:rsidRPr="00212FD9" w:rsidRDefault="00C03360">
    <w:pPr>
      <w:pStyle w:val="Cabealho"/>
      <w:tabs>
        <w:tab w:val="clear" w:pos="8306"/>
        <w:tab w:val="left" w:pos="5529"/>
      </w:tabs>
      <w:ind w:right="-2"/>
      <w:rPr>
        <w:rFonts w:ascii="Helvetica" w:hAnsi="Helvetica"/>
        <w:sz w:val="18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0B4"/>
    <w:multiLevelType w:val="hybridMultilevel"/>
    <w:tmpl w:val="E506A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48790D"/>
    <w:multiLevelType w:val="hybridMultilevel"/>
    <w:tmpl w:val="D27209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34722"/>
    <w:multiLevelType w:val="hybridMultilevel"/>
    <w:tmpl w:val="6F5453EA"/>
    <w:lvl w:ilvl="0" w:tplc="1F485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C5B80"/>
    <w:multiLevelType w:val="hybridMultilevel"/>
    <w:tmpl w:val="FB024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Narro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Narro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Narro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64ABD"/>
    <w:multiLevelType w:val="hybridMultilevel"/>
    <w:tmpl w:val="F824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2144D"/>
    <w:multiLevelType w:val="hybridMultilevel"/>
    <w:tmpl w:val="54A0E9A6"/>
    <w:lvl w:ilvl="0" w:tplc="C250FD6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78EA"/>
    <w:multiLevelType w:val="hybridMultilevel"/>
    <w:tmpl w:val="6A08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239CD"/>
    <w:multiLevelType w:val="hybridMultilevel"/>
    <w:tmpl w:val="F2F0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CE4"/>
    <w:rsid w:val="0001169C"/>
    <w:rsid w:val="000451F1"/>
    <w:rsid w:val="00087304"/>
    <w:rsid w:val="000940B4"/>
    <w:rsid w:val="000B6C77"/>
    <w:rsid w:val="000C41D1"/>
    <w:rsid w:val="000C6DCE"/>
    <w:rsid w:val="000D27E2"/>
    <w:rsid w:val="00104544"/>
    <w:rsid w:val="00125AFB"/>
    <w:rsid w:val="00181C31"/>
    <w:rsid w:val="001A3138"/>
    <w:rsid w:val="001A3161"/>
    <w:rsid w:val="001A6027"/>
    <w:rsid w:val="001B659E"/>
    <w:rsid w:val="001D741D"/>
    <w:rsid w:val="001D7B02"/>
    <w:rsid w:val="001E42AE"/>
    <w:rsid w:val="001F1793"/>
    <w:rsid w:val="001F499F"/>
    <w:rsid w:val="00204201"/>
    <w:rsid w:val="0021089B"/>
    <w:rsid w:val="002264C7"/>
    <w:rsid w:val="0023174A"/>
    <w:rsid w:val="00245C96"/>
    <w:rsid w:val="00245D32"/>
    <w:rsid w:val="00252889"/>
    <w:rsid w:val="002A233D"/>
    <w:rsid w:val="00331755"/>
    <w:rsid w:val="00335E33"/>
    <w:rsid w:val="00364CE4"/>
    <w:rsid w:val="00381ACA"/>
    <w:rsid w:val="00383EA5"/>
    <w:rsid w:val="003B126A"/>
    <w:rsid w:val="003F59A3"/>
    <w:rsid w:val="003F5CC3"/>
    <w:rsid w:val="003F7947"/>
    <w:rsid w:val="0041471C"/>
    <w:rsid w:val="00425483"/>
    <w:rsid w:val="004305F9"/>
    <w:rsid w:val="00441040"/>
    <w:rsid w:val="00447C75"/>
    <w:rsid w:val="00475E16"/>
    <w:rsid w:val="004B53B5"/>
    <w:rsid w:val="004E67D2"/>
    <w:rsid w:val="00500C4A"/>
    <w:rsid w:val="00502895"/>
    <w:rsid w:val="00536DB6"/>
    <w:rsid w:val="005620FC"/>
    <w:rsid w:val="005A0271"/>
    <w:rsid w:val="00612A60"/>
    <w:rsid w:val="00640D25"/>
    <w:rsid w:val="00642E67"/>
    <w:rsid w:val="00690CF5"/>
    <w:rsid w:val="00690DE5"/>
    <w:rsid w:val="006B3C34"/>
    <w:rsid w:val="006B69AE"/>
    <w:rsid w:val="006C0F61"/>
    <w:rsid w:val="006D24AE"/>
    <w:rsid w:val="006E13CE"/>
    <w:rsid w:val="006F0A98"/>
    <w:rsid w:val="00701709"/>
    <w:rsid w:val="007132F7"/>
    <w:rsid w:val="00755DD2"/>
    <w:rsid w:val="00757277"/>
    <w:rsid w:val="007576C3"/>
    <w:rsid w:val="0076174C"/>
    <w:rsid w:val="007640DC"/>
    <w:rsid w:val="00775458"/>
    <w:rsid w:val="00795330"/>
    <w:rsid w:val="007D2F5F"/>
    <w:rsid w:val="007F05F2"/>
    <w:rsid w:val="007F0852"/>
    <w:rsid w:val="0081336D"/>
    <w:rsid w:val="008164E1"/>
    <w:rsid w:val="00826FAC"/>
    <w:rsid w:val="00830559"/>
    <w:rsid w:val="00834C9E"/>
    <w:rsid w:val="00870B84"/>
    <w:rsid w:val="00872D42"/>
    <w:rsid w:val="00873EEE"/>
    <w:rsid w:val="008868A5"/>
    <w:rsid w:val="00887288"/>
    <w:rsid w:val="008B13F9"/>
    <w:rsid w:val="008B1A8B"/>
    <w:rsid w:val="008C06DB"/>
    <w:rsid w:val="008D5143"/>
    <w:rsid w:val="009505AC"/>
    <w:rsid w:val="00974D68"/>
    <w:rsid w:val="009A0BB9"/>
    <w:rsid w:val="009F588F"/>
    <w:rsid w:val="00A5297D"/>
    <w:rsid w:val="00A60537"/>
    <w:rsid w:val="00A6216A"/>
    <w:rsid w:val="00A631F7"/>
    <w:rsid w:val="00A86788"/>
    <w:rsid w:val="00AB125C"/>
    <w:rsid w:val="00AB50F2"/>
    <w:rsid w:val="00AC1643"/>
    <w:rsid w:val="00AD28AF"/>
    <w:rsid w:val="00AE76AF"/>
    <w:rsid w:val="00AF246D"/>
    <w:rsid w:val="00B767A1"/>
    <w:rsid w:val="00B81948"/>
    <w:rsid w:val="00B833CD"/>
    <w:rsid w:val="00B857D0"/>
    <w:rsid w:val="00B85BB3"/>
    <w:rsid w:val="00BC01FC"/>
    <w:rsid w:val="00C03360"/>
    <w:rsid w:val="00C105F2"/>
    <w:rsid w:val="00C1451B"/>
    <w:rsid w:val="00C47DB5"/>
    <w:rsid w:val="00CB69D7"/>
    <w:rsid w:val="00CD5383"/>
    <w:rsid w:val="00CD6CDA"/>
    <w:rsid w:val="00D43E96"/>
    <w:rsid w:val="00D651AE"/>
    <w:rsid w:val="00DC2088"/>
    <w:rsid w:val="00DC4468"/>
    <w:rsid w:val="00DE35FB"/>
    <w:rsid w:val="00E30C03"/>
    <w:rsid w:val="00E31F16"/>
    <w:rsid w:val="00E37717"/>
    <w:rsid w:val="00EA0DFA"/>
    <w:rsid w:val="00EA1AD6"/>
    <w:rsid w:val="00EB26D6"/>
    <w:rsid w:val="00ED4165"/>
    <w:rsid w:val="00EE6C8A"/>
    <w:rsid w:val="00F15E5C"/>
    <w:rsid w:val="00F27F27"/>
    <w:rsid w:val="00F411EA"/>
    <w:rsid w:val="00F454B8"/>
    <w:rsid w:val="00F71262"/>
    <w:rsid w:val="00F75103"/>
    <w:rsid w:val="00F80BD3"/>
    <w:rsid w:val="00FB1E7D"/>
    <w:rsid w:val="00FB5146"/>
    <w:rsid w:val="00FD4E4A"/>
    <w:rsid w:val="00F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6AA7A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4D9"/>
    <w:rPr>
      <w:rFonts w:ascii="Arial Narrow" w:hAnsi="Arial Narrow"/>
      <w:sz w:val="28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table" w:styleId="Tabelacomgrade">
    <w:name w:val="Table Grid"/>
    <w:basedOn w:val="Tabelanormal"/>
    <w:rsid w:val="00E147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rsid w:val="00331755"/>
    <w:rPr>
      <w:color w:val="954F72" w:themeColor="followedHyperlink"/>
      <w:u w:val="single"/>
    </w:rPr>
  </w:style>
  <w:style w:type="character" w:styleId="MenoPendente">
    <w:name w:val="Unresolved Mention"/>
    <w:basedOn w:val="Fontepargpadro"/>
    <w:rsid w:val="00335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sandro\Application%20Data\Microsoft\Templates\CartaII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Settings\Lisandro\Application Data\Microsoft\Templates\CartaII.dot</Template>
  <TotalTime>70</TotalTime>
  <Pages>1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Porto Alegre, x de xx de 2001</vt:lpstr>
    </vt:vector>
  </TitlesOfParts>
  <Company>EPFL, CH-1015 Lausanne</Company>
  <LinksUpToDate>false</LinksUpToDate>
  <CharactersWithSpaces>2361</CharactersWithSpaces>
  <SharedDoc>false</SharedDoc>
  <HLinks>
    <vt:vector size="18" baseType="variant">
      <vt:variant>
        <vt:i4>3538968</vt:i4>
      </vt:variant>
      <vt:variant>
        <vt:i4>2610</vt:i4>
      </vt:variant>
      <vt:variant>
        <vt:i4>1025</vt:i4>
      </vt:variant>
      <vt:variant>
        <vt:i4>1</vt:i4>
      </vt:variant>
      <vt:variant>
        <vt:lpwstr>marca principal</vt:lpwstr>
      </vt:variant>
      <vt:variant>
        <vt:lpwstr/>
      </vt:variant>
      <vt:variant>
        <vt:i4>2883662</vt:i4>
      </vt:variant>
      <vt:variant>
        <vt:i4>-1</vt:i4>
      </vt:variant>
      <vt:variant>
        <vt:i4>2049</vt:i4>
      </vt:variant>
      <vt:variant>
        <vt:i4>1</vt:i4>
      </vt:variant>
      <vt:variant>
        <vt:lpwstr>logo1-ufrgs</vt:lpwstr>
      </vt:variant>
      <vt:variant>
        <vt:lpwstr/>
      </vt:variant>
      <vt:variant>
        <vt:i4>7078009</vt:i4>
      </vt:variant>
      <vt:variant>
        <vt:i4>-1</vt:i4>
      </vt:variant>
      <vt:variant>
        <vt:i4>1026</vt:i4>
      </vt:variant>
      <vt:variant>
        <vt:i4>1</vt:i4>
      </vt:variant>
      <vt:variant>
        <vt:lpwstr>AssinaturaLisandro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Porto Alegre, x de xx de 2001</dc:title>
  <dc:subject/>
  <dc:creator>Lisandro Zambenedetti Granville</dc:creator>
  <cp:keywords/>
  <cp:lastModifiedBy>Vinícius Guimarães</cp:lastModifiedBy>
  <cp:revision>16</cp:revision>
  <cp:lastPrinted>2018-04-23T14:06:00Z</cp:lastPrinted>
  <dcterms:created xsi:type="dcterms:W3CDTF">2018-04-23T14:06:00Z</dcterms:created>
  <dcterms:modified xsi:type="dcterms:W3CDTF">2021-11-01T16:59:00Z</dcterms:modified>
</cp:coreProperties>
</file>